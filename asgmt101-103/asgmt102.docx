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3B833" w14:textId="77777777" w:rsidR="007416E8" w:rsidRPr="001D3234" w:rsidRDefault="007416E8" w:rsidP="007416E8">
      <w:pPr>
        <w:pStyle w:val="Heading1"/>
        <w:rPr>
          <w:color w:val="auto"/>
          <w:lang w:val="en-GB"/>
        </w:rPr>
      </w:pPr>
    </w:p>
    <w:p w14:paraId="4A2E52C5" w14:textId="77777777" w:rsidR="007416E8" w:rsidRPr="001D3234" w:rsidRDefault="007416E8" w:rsidP="007416E8">
      <w:pPr>
        <w:jc w:val="center"/>
        <w:rPr>
          <w:lang w:val="en-GB"/>
        </w:rPr>
      </w:pPr>
    </w:p>
    <w:p w14:paraId="6E2A2C07" w14:textId="77777777" w:rsidR="007416E8" w:rsidRPr="001D3234" w:rsidRDefault="007416E8" w:rsidP="007416E8">
      <w:pPr>
        <w:jc w:val="center"/>
        <w:rPr>
          <w:lang w:val="en-GB"/>
        </w:rPr>
      </w:pPr>
    </w:p>
    <w:p w14:paraId="62E7E7ED" w14:textId="77777777" w:rsidR="007416E8" w:rsidRPr="001D3234" w:rsidRDefault="007416E8" w:rsidP="007416E8">
      <w:pPr>
        <w:jc w:val="center"/>
        <w:rPr>
          <w:lang w:val="en-GB"/>
        </w:rPr>
      </w:pPr>
    </w:p>
    <w:p w14:paraId="75B951C6" w14:textId="77777777" w:rsidR="007416E8" w:rsidRPr="001D3234" w:rsidRDefault="007416E8" w:rsidP="007416E8">
      <w:pPr>
        <w:jc w:val="center"/>
        <w:rPr>
          <w:lang w:val="en-GB"/>
        </w:rPr>
      </w:pPr>
    </w:p>
    <w:p w14:paraId="61832199" w14:textId="77777777" w:rsidR="007416E8" w:rsidRPr="001D3234" w:rsidRDefault="007416E8" w:rsidP="007416E8">
      <w:pPr>
        <w:jc w:val="center"/>
        <w:rPr>
          <w:lang w:val="en-GB"/>
        </w:rPr>
      </w:pPr>
    </w:p>
    <w:p w14:paraId="7EACD068" w14:textId="77777777" w:rsidR="007416E8" w:rsidRPr="001D3234" w:rsidRDefault="007416E8" w:rsidP="007416E8">
      <w:pPr>
        <w:pStyle w:val="Title"/>
        <w:jc w:val="center"/>
        <w:rPr>
          <w:lang w:val="en-GB"/>
        </w:rPr>
      </w:pPr>
    </w:p>
    <w:p w14:paraId="46C42037" w14:textId="77777777" w:rsidR="007416E8" w:rsidRPr="001D3234" w:rsidRDefault="007416E8" w:rsidP="007416E8">
      <w:pPr>
        <w:pStyle w:val="Title"/>
        <w:jc w:val="center"/>
        <w:rPr>
          <w:lang w:val="en-GB"/>
        </w:rPr>
      </w:pPr>
    </w:p>
    <w:p w14:paraId="6D14B053" w14:textId="4E7C4928" w:rsidR="007416E8" w:rsidRPr="001D3234" w:rsidRDefault="00D258A4" w:rsidP="007416E8">
      <w:pPr>
        <w:pStyle w:val="Title"/>
        <w:jc w:val="center"/>
        <w:rPr>
          <w:lang w:val="en-GB"/>
        </w:rPr>
      </w:pPr>
      <w:r>
        <w:rPr>
          <w:lang w:val="en-GB"/>
        </w:rPr>
        <w:t>Data scientist tasks</w:t>
      </w:r>
    </w:p>
    <w:p w14:paraId="4DBD51E5" w14:textId="17919F43" w:rsidR="007416E8" w:rsidRPr="001D3234" w:rsidRDefault="001D3234" w:rsidP="007416E8">
      <w:pPr>
        <w:pStyle w:val="Subtitle"/>
        <w:jc w:val="center"/>
        <w:rPr>
          <w:color w:val="auto"/>
          <w:lang w:val="en-GB"/>
        </w:rPr>
      </w:pPr>
      <w:r w:rsidRPr="001D3234">
        <w:rPr>
          <w:color w:val="auto"/>
          <w:lang w:val="en-GB"/>
        </w:rPr>
        <w:t>Portfolio assignment 10</w:t>
      </w:r>
      <w:r w:rsidR="00D258A4">
        <w:rPr>
          <w:color w:val="auto"/>
          <w:lang w:val="en-GB"/>
        </w:rPr>
        <w:t>2</w:t>
      </w:r>
    </w:p>
    <w:p w14:paraId="72FB8DD6" w14:textId="77777777" w:rsidR="007416E8" w:rsidRPr="001D3234" w:rsidRDefault="007416E8" w:rsidP="007416E8">
      <w:pPr>
        <w:pStyle w:val="Subtitle"/>
        <w:jc w:val="center"/>
        <w:rPr>
          <w:color w:val="auto"/>
          <w:lang w:val="en-GB"/>
        </w:rPr>
      </w:pPr>
    </w:p>
    <w:p w14:paraId="377D4E2B" w14:textId="77777777" w:rsidR="007416E8" w:rsidRPr="001D3234" w:rsidRDefault="007416E8" w:rsidP="007416E8">
      <w:pPr>
        <w:pStyle w:val="Subtitle"/>
        <w:jc w:val="center"/>
        <w:rPr>
          <w:color w:val="auto"/>
          <w:lang w:val="en-GB"/>
        </w:rPr>
      </w:pPr>
    </w:p>
    <w:p w14:paraId="5D2C922C" w14:textId="77777777" w:rsidR="007416E8" w:rsidRPr="001D3234" w:rsidRDefault="007416E8" w:rsidP="007416E8">
      <w:pPr>
        <w:pStyle w:val="Subtitle"/>
        <w:jc w:val="center"/>
        <w:rPr>
          <w:color w:val="auto"/>
          <w:lang w:val="en-GB"/>
        </w:rPr>
      </w:pPr>
    </w:p>
    <w:p w14:paraId="11F097ED" w14:textId="77777777" w:rsidR="007416E8" w:rsidRPr="001D3234" w:rsidRDefault="007416E8" w:rsidP="007416E8">
      <w:pPr>
        <w:pStyle w:val="Subtitle"/>
        <w:jc w:val="center"/>
        <w:rPr>
          <w:color w:val="auto"/>
          <w:lang w:val="en-GB"/>
        </w:rPr>
      </w:pPr>
    </w:p>
    <w:p w14:paraId="56010ED3" w14:textId="77777777" w:rsidR="007416E8" w:rsidRPr="001D3234" w:rsidRDefault="007416E8" w:rsidP="007416E8">
      <w:pPr>
        <w:pStyle w:val="Subtitle"/>
        <w:jc w:val="center"/>
        <w:rPr>
          <w:color w:val="auto"/>
          <w:lang w:val="en-GB"/>
        </w:rPr>
      </w:pPr>
    </w:p>
    <w:p w14:paraId="01A2A98B" w14:textId="77777777" w:rsidR="007416E8" w:rsidRPr="001D3234" w:rsidRDefault="007416E8" w:rsidP="007416E8">
      <w:pPr>
        <w:pStyle w:val="Subtitle"/>
        <w:jc w:val="center"/>
        <w:rPr>
          <w:color w:val="auto"/>
          <w:lang w:val="en-GB"/>
        </w:rPr>
      </w:pPr>
    </w:p>
    <w:p w14:paraId="584EFAC2" w14:textId="77777777" w:rsidR="007416E8" w:rsidRPr="001D3234" w:rsidRDefault="007416E8" w:rsidP="007416E8">
      <w:pPr>
        <w:pStyle w:val="Subtitle"/>
        <w:jc w:val="center"/>
        <w:rPr>
          <w:color w:val="auto"/>
          <w:lang w:val="en-GB"/>
        </w:rPr>
      </w:pPr>
    </w:p>
    <w:p w14:paraId="68F6C655" w14:textId="77777777" w:rsidR="007416E8" w:rsidRPr="001D3234" w:rsidRDefault="007416E8" w:rsidP="007416E8">
      <w:pPr>
        <w:rPr>
          <w:lang w:val="en-GB"/>
        </w:rPr>
      </w:pPr>
    </w:p>
    <w:p w14:paraId="5E2398B9" w14:textId="77777777" w:rsidR="007416E8" w:rsidRPr="001D3234" w:rsidRDefault="007416E8" w:rsidP="007416E8">
      <w:pPr>
        <w:pStyle w:val="Subtitle"/>
        <w:rPr>
          <w:color w:val="auto"/>
          <w:lang w:val="en-GB"/>
        </w:rPr>
      </w:pPr>
    </w:p>
    <w:p w14:paraId="16A6D5FD" w14:textId="77777777" w:rsidR="007416E8" w:rsidRPr="001D3234" w:rsidRDefault="007416E8" w:rsidP="007416E8">
      <w:pPr>
        <w:pStyle w:val="Subtitle"/>
        <w:rPr>
          <w:color w:val="auto"/>
          <w:lang w:val="en-GB"/>
        </w:rPr>
      </w:pPr>
    </w:p>
    <w:p w14:paraId="196C0A27" w14:textId="7A08AFA2" w:rsidR="007416E8" w:rsidRPr="001D3234" w:rsidRDefault="001D3234" w:rsidP="007416E8">
      <w:pPr>
        <w:pStyle w:val="Subtitle"/>
        <w:rPr>
          <w:color w:val="auto"/>
          <w:lang w:val="en-GB"/>
        </w:rPr>
      </w:pPr>
      <w:r w:rsidRPr="001D3234">
        <w:rPr>
          <w:color w:val="auto"/>
          <w:lang w:val="en-GB"/>
        </w:rPr>
        <w:t>Avans Hogeschool</w:t>
      </w:r>
    </w:p>
    <w:p w14:paraId="60CE3955" w14:textId="5A1C4C51" w:rsidR="007416E8" w:rsidRPr="001D3234" w:rsidRDefault="008E23EF" w:rsidP="007416E8">
      <w:pPr>
        <w:pStyle w:val="Subtitle"/>
        <w:rPr>
          <w:color w:val="auto"/>
          <w:lang w:val="en-GB"/>
        </w:rPr>
      </w:pPr>
      <w:r>
        <w:rPr>
          <w:color w:val="auto"/>
          <w:lang w:val="en-GB"/>
        </w:rPr>
        <w:t>March 9th</w:t>
      </w:r>
      <w:r w:rsidRPr="001D3234">
        <w:rPr>
          <w:color w:val="auto"/>
          <w:lang w:val="en-GB"/>
        </w:rPr>
        <w:t>, 2022</w:t>
      </w:r>
    </w:p>
    <w:p w14:paraId="627A5070" w14:textId="77777777" w:rsidR="007416E8" w:rsidRPr="001D3234" w:rsidRDefault="007416E8" w:rsidP="007416E8">
      <w:pPr>
        <w:pStyle w:val="Subtitle"/>
        <w:rPr>
          <w:color w:val="auto"/>
          <w:lang w:val="en-GB"/>
        </w:rPr>
      </w:pPr>
    </w:p>
    <w:p w14:paraId="096CBB5F" w14:textId="64BB62DC" w:rsidR="007416E8" w:rsidRPr="001D3234" w:rsidRDefault="001D3234" w:rsidP="007416E8">
      <w:pPr>
        <w:pStyle w:val="Subtitle"/>
        <w:rPr>
          <w:color w:val="auto"/>
          <w:lang w:val="en-GB"/>
        </w:rPr>
      </w:pPr>
      <w:r w:rsidRPr="001D3234">
        <w:rPr>
          <w:color w:val="auto"/>
          <w:lang w:val="en-GB"/>
        </w:rPr>
        <w:t>Author</w:t>
      </w:r>
      <w:r w:rsidR="007416E8" w:rsidRPr="001D3234">
        <w:rPr>
          <w:color w:val="auto"/>
          <w:lang w:val="en-GB"/>
        </w:rPr>
        <w:t>:</w:t>
      </w:r>
    </w:p>
    <w:p w14:paraId="2B5CE775" w14:textId="77777777" w:rsidR="007416E8" w:rsidRPr="001D3234" w:rsidRDefault="007416E8" w:rsidP="007416E8">
      <w:pPr>
        <w:pStyle w:val="Subtitle"/>
        <w:rPr>
          <w:color w:val="auto"/>
          <w:lang w:val="en-GB"/>
        </w:rPr>
      </w:pPr>
      <w:r w:rsidRPr="001D3234">
        <w:rPr>
          <w:color w:val="auto"/>
          <w:lang w:val="en-GB"/>
        </w:rPr>
        <w:t>Frank Gabr</w:t>
      </w:r>
      <w:r w:rsidRPr="001D3234">
        <w:rPr>
          <w:rFonts w:cstheme="minorHAnsi"/>
          <w:color w:val="auto"/>
          <w:lang w:val="en-GB"/>
        </w:rPr>
        <w:t>š</w:t>
      </w:r>
      <w:r w:rsidRPr="001D3234">
        <w:rPr>
          <w:color w:val="auto"/>
          <w:lang w:val="en-GB"/>
        </w:rPr>
        <w:t>ek – 2171626</w:t>
      </w:r>
    </w:p>
    <w:p w14:paraId="262832F8" w14:textId="77777777" w:rsidR="007416E8" w:rsidRPr="001D3234" w:rsidRDefault="007416E8" w:rsidP="007416E8">
      <w:pPr>
        <w:pStyle w:val="Subtitle"/>
        <w:rPr>
          <w:color w:val="auto"/>
          <w:lang w:val="en-GB"/>
        </w:rPr>
      </w:pPr>
    </w:p>
    <w:p w14:paraId="6F382829" w14:textId="77777777" w:rsidR="007416E8" w:rsidRPr="001D3234" w:rsidRDefault="007416E8" w:rsidP="007416E8">
      <w:pPr>
        <w:rPr>
          <w:lang w:val="en-GB"/>
        </w:rPr>
      </w:pPr>
    </w:p>
    <w:p w14:paraId="5869A574" w14:textId="31328814" w:rsidR="007416E8" w:rsidRPr="001D3234" w:rsidRDefault="001D3234" w:rsidP="007416E8">
      <w:pPr>
        <w:pStyle w:val="Subtitle"/>
        <w:rPr>
          <w:color w:val="auto"/>
          <w:lang w:val="en-GB"/>
        </w:rPr>
      </w:pPr>
      <w:r w:rsidRPr="001D3234">
        <w:rPr>
          <w:color w:val="auto"/>
          <w:lang w:val="en-GB"/>
        </w:rPr>
        <w:t>Lecturer</w:t>
      </w:r>
      <w:r w:rsidR="007416E8" w:rsidRPr="001D3234">
        <w:rPr>
          <w:color w:val="auto"/>
          <w:lang w:val="en-GB"/>
        </w:rPr>
        <w:t>:</w:t>
      </w:r>
    </w:p>
    <w:p w14:paraId="5FD7DCCC" w14:textId="773E62BC" w:rsidR="00F03C4A" w:rsidRDefault="001D3234">
      <w:pPr>
        <w:rPr>
          <w:lang w:val="en-GB"/>
        </w:rPr>
      </w:pPr>
      <w:proofErr w:type="spellStart"/>
      <w:r w:rsidRPr="001D3234">
        <w:rPr>
          <w:lang w:val="en-GB"/>
        </w:rPr>
        <w:t>Erco</w:t>
      </w:r>
      <w:proofErr w:type="spellEnd"/>
      <w:r w:rsidRPr="001D3234">
        <w:rPr>
          <w:lang w:val="en-GB"/>
        </w:rPr>
        <w:t xml:space="preserve"> </w:t>
      </w:r>
      <w:proofErr w:type="spellStart"/>
      <w:r w:rsidRPr="001D3234">
        <w:rPr>
          <w:lang w:val="en-GB"/>
        </w:rPr>
        <w:t>Argante</w:t>
      </w:r>
      <w:proofErr w:type="spellEnd"/>
      <w:r w:rsidR="00F03C4A">
        <w:rPr>
          <w:lang w:val="en-GB"/>
        </w:rPr>
        <w:br w:type="page"/>
      </w:r>
    </w:p>
    <w:p w14:paraId="577C8FA4" w14:textId="42CE3FAA" w:rsidR="00470F9B" w:rsidRDefault="00F03C4A" w:rsidP="00F03C4A">
      <w:pPr>
        <w:pStyle w:val="Heading1"/>
        <w:rPr>
          <w:color w:val="auto"/>
          <w:lang w:val="en-GB"/>
        </w:rPr>
      </w:pPr>
      <w:r>
        <w:rPr>
          <w:color w:val="auto"/>
          <w:lang w:val="en-GB"/>
        </w:rPr>
        <w:lastRenderedPageBreak/>
        <w:t>Tasks</w:t>
      </w:r>
    </w:p>
    <w:p w14:paraId="7D6D2429" w14:textId="1F04DC40" w:rsidR="00F03C4A" w:rsidRDefault="00F03C4A" w:rsidP="00F03C4A">
      <w:pPr>
        <w:rPr>
          <w:lang w:val="en-GB"/>
        </w:rPr>
      </w:pPr>
      <w:r>
        <w:rPr>
          <w:lang w:val="en-GB"/>
        </w:rPr>
        <w:t>Data scientist is a very broad job description and includes many responsibilities, but there exist certain basic tasks a data scientist must perform that prove relevant within all business domains.</w:t>
      </w:r>
    </w:p>
    <w:p w14:paraId="1882342E" w14:textId="09CFAF85" w:rsidR="00F03C4A" w:rsidRDefault="00F03C4A" w:rsidP="00F03C4A">
      <w:pPr>
        <w:pStyle w:val="Heading2"/>
        <w:rPr>
          <w:color w:val="auto"/>
          <w:lang w:val="en-GB"/>
        </w:rPr>
      </w:pPr>
      <w:r>
        <w:rPr>
          <w:color w:val="auto"/>
          <w:lang w:val="en-GB"/>
        </w:rPr>
        <w:t>Gathering</w:t>
      </w:r>
    </w:p>
    <w:p w14:paraId="7F8D3B3C" w14:textId="15C219EC" w:rsidR="00F03C4A" w:rsidRDefault="00F03C4A" w:rsidP="00F03C4A">
      <w:pPr>
        <w:rPr>
          <w:lang w:val="en-GB"/>
        </w:rPr>
      </w:pPr>
      <w:r>
        <w:rPr>
          <w:lang w:val="en-GB"/>
        </w:rPr>
        <w:t xml:space="preserve">A data scientist </w:t>
      </w:r>
      <w:r w:rsidR="00074BC1">
        <w:rPr>
          <w:lang w:val="en-GB"/>
        </w:rPr>
        <w:t>must be able to gather and compile data in such a way that a useful and relevant analysis can be made for a client. In the portfolio this was done in assignment 4, when a dataset was chosen, and care was put into choosing a set that included enough data and various types of data.</w:t>
      </w:r>
    </w:p>
    <w:p w14:paraId="2E1E1874" w14:textId="1233D38C" w:rsidR="00074BC1" w:rsidRDefault="00074BC1" w:rsidP="00074BC1">
      <w:pPr>
        <w:pStyle w:val="Heading2"/>
        <w:rPr>
          <w:color w:val="auto"/>
          <w:lang w:val="en-GB"/>
        </w:rPr>
      </w:pPr>
      <w:r>
        <w:rPr>
          <w:color w:val="auto"/>
          <w:lang w:val="en-GB"/>
        </w:rPr>
        <w:t>Investigating</w:t>
      </w:r>
    </w:p>
    <w:p w14:paraId="69475D46" w14:textId="099AA40C" w:rsidR="00074BC1" w:rsidRDefault="00074BC1" w:rsidP="00074BC1">
      <w:pPr>
        <w:rPr>
          <w:lang w:val="en-GB"/>
        </w:rPr>
      </w:pPr>
      <w:r>
        <w:rPr>
          <w:lang w:val="en-GB"/>
        </w:rPr>
        <w:t xml:space="preserve">A data scientist must perform various descriptive and </w:t>
      </w:r>
      <w:r>
        <w:rPr>
          <w:lang w:val="en-GB"/>
        </w:rPr>
        <w:t xml:space="preserve">predictive </w:t>
      </w:r>
      <w:r>
        <w:rPr>
          <w:lang w:val="en-GB"/>
        </w:rPr>
        <w:t>analyses on their data to discover correlations. This is key in understanding the data and paramount to creating meaningful predictive models. As such, this forms the core task for a data scientist. These tasks were performed in nearly all portfolio assignments. For example: finding correlations using the Pearson correlation coefficient and Chi</w:t>
      </w:r>
      <w:r>
        <w:rPr>
          <w:vertAlign w:val="superscript"/>
          <w:lang w:val="en-GB"/>
        </w:rPr>
        <w:t>2</w:t>
      </w:r>
      <w:r>
        <w:rPr>
          <w:lang w:val="en-GB"/>
        </w:rPr>
        <w:t xml:space="preserve"> test, </w:t>
      </w:r>
      <w:r w:rsidR="000746F7">
        <w:rPr>
          <w:lang w:val="en-GB"/>
        </w:rPr>
        <w:t>investigating anomalies using bar plots and contingency tables and using knowledge about correlations to create clustering and predictive models.</w:t>
      </w:r>
    </w:p>
    <w:p w14:paraId="0568C917" w14:textId="282D7017" w:rsidR="000746F7" w:rsidRDefault="000746F7" w:rsidP="000746F7">
      <w:pPr>
        <w:pStyle w:val="Heading2"/>
        <w:rPr>
          <w:color w:val="auto"/>
          <w:lang w:val="en-GB"/>
        </w:rPr>
      </w:pPr>
      <w:r>
        <w:rPr>
          <w:color w:val="auto"/>
          <w:lang w:val="en-GB"/>
        </w:rPr>
        <w:t>Drawing conclusions</w:t>
      </w:r>
    </w:p>
    <w:p w14:paraId="7231F4B3" w14:textId="14A114EE" w:rsidR="000746F7" w:rsidRPr="000A18C3" w:rsidRDefault="000746F7" w:rsidP="000746F7">
      <w:pPr>
        <w:rPr>
          <w:lang w:val="en-GB"/>
        </w:rPr>
      </w:pPr>
      <w:r>
        <w:rPr>
          <w:lang w:val="en-GB"/>
        </w:rPr>
        <w:t xml:space="preserve">While investigating data independently can be fun and interesting, data science is primarily a scientific field and as such its main purpose is to answer questions. Just like any other science, in order to find answers, conclusions must be drawn from the results that the research into the data yielded. A data scientist must interpret their results correctly, as to not reach the wrong conclusion when data is misleading. The portfolio assignments offered some practice in this regard. </w:t>
      </w:r>
      <w:r w:rsidR="000A18C3">
        <w:rPr>
          <w:lang w:val="en-GB"/>
        </w:rPr>
        <w:t>The meaning of confidence intervals, Pearson coefficients, Chi</w:t>
      </w:r>
      <w:r w:rsidR="000A18C3">
        <w:rPr>
          <w:vertAlign w:val="subscript"/>
          <w:lang w:val="en-GB"/>
        </w:rPr>
        <w:softHyphen/>
      </w:r>
      <w:r w:rsidR="000A18C3">
        <w:rPr>
          <w:vertAlign w:val="superscript"/>
          <w:lang w:val="en-GB"/>
        </w:rPr>
        <w:t>2</w:t>
      </w:r>
      <w:r w:rsidR="000A18C3">
        <w:rPr>
          <w:lang w:val="en-GB"/>
        </w:rPr>
        <w:t xml:space="preserve"> results and the accuracy and errors of predictive trees were explained, questioned and tested. </w:t>
      </w:r>
    </w:p>
    <w:sectPr w:rsidR="000746F7" w:rsidRPr="000A18C3" w:rsidSect="00B0515F">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0EBE4" w14:textId="77777777" w:rsidR="007A7CE3" w:rsidRDefault="007A7CE3" w:rsidP="00B0515F">
      <w:pPr>
        <w:spacing w:after="0" w:line="240" w:lineRule="auto"/>
      </w:pPr>
      <w:r>
        <w:separator/>
      </w:r>
    </w:p>
  </w:endnote>
  <w:endnote w:type="continuationSeparator" w:id="0">
    <w:p w14:paraId="21A7DFF2" w14:textId="77777777" w:rsidR="007A7CE3" w:rsidRDefault="007A7CE3" w:rsidP="00B05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351564"/>
      <w:docPartObj>
        <w:docPartGallery w:val="Page Numbers (Bottom of Page)"/>
        <w:docPartUnique/>
      </w:docPartObj>
    </w:sdtPr>
    <w:sdtContent>
      <w:p w14:paraId="45E38D11" w14:textId="498979C4" w:rsidR="00B0515F" w:rsidRDefault="00B0515F">
        <w:pPr>
          <w:pStyle w:val="Footer"/>
          <w:jc w:val="right"/>
        </w:pPr>
        <w:r>
          <w:fldChar w:fldCharType="begin"/>
        </w:r>
        <w:r>
          <w:instrText>PAGE   \* MERGEFORMAT</w:instrText>
        </w:r>
        <w:r>
          <w:fldChar w:fldCharType="separate"/>
        </w:r>
        <w:r>
          <w:t>2</w:t>
        </w:r>
        <w:r>
          <w:fldChar w:fldCharType="end"/>
        </w:r>
      </w:p>
    </w:sdtContent>
  </w:sdt>
  <w:p w14:paraId="1B4C79FE" w14:textId="77777777" w:rsidR="00B0515F" w:rsidRDefault="00B05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E8072" w14:textId="77777777" w:rsidR="007A7CE3" w:rsidRDefault="007A7CE3" w:rsidP="00B0515F">
      <w:pPr>
        <w:spacing w:after="0" w:line="240" w:lineRule="auto"/>
      </w:pPr>
      <w:r>
        <w:separator/>
      </w:r>
    </w:p>
  </w:footnote>
  <w:footnote w:type="continuationSeparator" w:id="0">
    <w:p w14:paraId="751964DE" w14:textId="77777777" w:rsidR="007A7CE3" w:rsidRDefault="007A7CE3" w:rsidP="00B05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34"/>
    <w:rsid w:val="000746F7"/>
    <w:rsid w:val="00074BC1"/>
    <w:rsid w:val="000A18C3"/>
    <w:rsid w:val="001D3234"/>
    <w:rsid w:val="00375D16"/>
    <w:rsid w:val="003A51CA"/>
    <w:rsid w:val="00470F9B"/>
    <w:rsid w:val="005C13FD"/>
    <w:rsid w:val="005D6C37"/>
    <w:rsid w:val="006A18ED"/>
    <w:rsid w:val="006A6150"/>
    <w:rsid w:val="006D36B5"/>
    <w:rsid w:val="007416E8"/>
    <w:rsid w:val="00786C1B"/>
    <w:rsid w:val="007A7CE3"/>
    <w:rsid w:val="008A6CCD"/>
    <w:rsid w:val="008E23EF"/>
    <w:rsid w:val="00980348"/>
    <w:rsid w:val="009B0CD2"/>
    <w:rsid w:val="00A34C4D"/>
    <w:rsid w:val="00B0515F"/>
    <w:rsid w:val="00B721B7"/>
    <w:rsid w:val="00C224E6"/>
    <w:rsid w:val="00C614DB"/>
    <w:rsid w:val="00D258A4"/>
    <w:rsid w:val="00D77AE0"/>
    <w:rsid w:val="00DA76ED"/>
    <w:rsid w:val="00EB5634"/>
    <w:rsid w:val="00F03C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9A4D"/>
  <w15:chartTrackingRefBased/>
  <w15:docId w15:val="{B044194B-2960-48C3-B769-6C524C84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6E8"/>
  </w:style>
  <w:style w:type="paragraph" w:styleId="Heading1">
    <w:name w:val="heading 1"/>
    <w:basedOn w:val="Normal"/>
    <w:next w:val="Normal"/>
    <w:link w:val="Heading1Char"/>
    <w:uiPriority w:val="9"/>
    <w:qFormat/>
    <w:rsid w:val="00741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6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16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6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16E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E23E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0515F"/>
    <w:pPr>
      <w:outlineLvl w:val="9"/>
    </w:pPr>
    <w:rPr>
      <w:lang w:val="en-US"/>
    </w:rPr>
  </w:style>
  <w:style w:type="paragraph" w:styleId="TOC1">
    <w:name w:val="toc 1"/>
    <w:basedOn w:val="Normal"/>
    <w:next w:val="Normal"/>
    <w:autoRedefine/>
    <w:uiPriority w:val="39"/>
    <w:unhideWhenUsed/>
    <w:rsid w:val="00B0515F"/>
    <w:pPr>
      <w:spacing w:after="100"/>
    </w:pPr>
  </w:style>
  <w:style w:type="paragraph" w:styleId="TOC2">
    <w:name w:val="toc 2"/>
    <w:basedOn w:val="Normal"/>
    <w:next w:val="Normal"/>
    <w:autoRedefine/>
    <w:uiPriority w:val="39"/>
    <w:unhideWhenUsed/>
    <w:rsid w:val="00B0515F"/>
    <w:pPr>
      <w:spacing w:after="100"/>
      <w:ind w:left="220"/>
    </w:pPr>
  </w:style>
  <w:style w:type="character" w:styleId="Hyperlink">
    <w:name w:val="Hyperlink"/>
    <w:basedOn w:val="DefaultParagraphFont"/>
    <w:uiPriority w:val="99"/>
    <w:unhideWhenUsed/>
    <w:rsid w:val="00B0515F"/>
    <w:rPr>
      <w:color w:val="0563C1" w:themeColor="hyperlink"/>
      <w:u w:val="single"/>
    </w:rPr>
  </w:style>
  <w:style w:type="paragraph" w:styleId="Header">
    <w:name w:val="header"/>
    <w:basedOn w:val="Normal"/>
    <w:link w:val="HeaderChar"/>
    <w:uiPriority w:val="99"/>
    <w:unhideWhenUsed/>
    <w:rsid w:val="00B05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15F"/>
  </w:style>
  <w:style w:type="paragraph" w:styleId="Footer">
    <w:name w:val="footer"/>
    <w:basedOn w:val="Normal"/>
    <w:link w:val="FooterChar"/>
    <w:uiPriority w:val="99"/>
    <w:unhideWhenUsed/>
    <w:rsid w:val="00B05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Documents\Aangepaste%20Office-sjablonen\Standaard%20Voorblad.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F90A46FB79E94FAF948CE18864CF42" ma:contentTypeVersion="12" ma:contentTypeDescription="Create a new document." ma:contentTypeScope="" ma:versionID="90cb58c99fac011b5c718193fd39a938">
  <xsd:schema xmlns:xsd="http://www.w3.org/2001/XMLSchema" xmlns:xs="http://www.w3.org/2001/XMLSchema" xmlns:p="http://schemas.microsoft.com/office/2006/metadata/properties" xmlns:ns3="108911a7-b37f-4a00-b8a1-001a9beb6c29" xmlns:ns4="af678591-75ec-4c2c-9399-acf1f883cde5" targetNamespace="http://schemas.microsoft.com/office/2006/metadata/properties" ma:root="true" ma:fieldsID="bf1703e3d913fcd475c41e119419f265" ns3:_="" ns4:_="">
    <xsd:import namespace="108911a7-b37f-4a00-b8a1-001a9beb6c29"/>
    <xsd:import namespace="af678591-75ec-4c2c-9399-acf1f883cd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911a7-b37f-4a00-b8a1-001a9beb6c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678591-75ec-4c2c-9399-acf1f883cd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960AA-A0B9-4B6E-8228-4938D6EB25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911a7-b37f-4a00-b8a1-001a9beb6c29"/>
    <ds:schemaRef ds:uri="af678591-75ec-4c2c-9399-acf1f883c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398882-F715-44FF-B912-A7950730FA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9FBE16-78D3-4AFC-855D-4EF8888F1A3B}">
  <ds:schemaRefs>
    <ds:schemaRef ds:uri="http://schemas.microsoft.com/sharepoint/v3/contenttype/forms"/>
  </ds:schemaRefs>
</ds:datastoreItem>
</file>

<file path=customXml/itemProps4.xml><?xml version="1.0" encoding="utf-8"?>
<ds:datastoreItem xmlns:ds="http://schemas.openxmlformats.org/officeDocument/2006/customXml" ds:itemID="{C14FA47F-EFE7-4129-B37D-9EC3D1FD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Standaard Voorblad.dotx</Template>
  <TotalTime>53</TotalTime>
  <Pages>2</Pages>
  <Words>294</Words>
  <Characters>1621</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 Gabrsek</cp:lastModifiedBy>
  <cp:revision>4</cp:revision>
  <dcterms:created xsi:type="dcterms:W3CDTF">2022-03-09T13:33:00Z</dcterms:created>
  <dcterms:modified xsi:type="dcterms:W3CDTF">2022-03-09T14:25:00Z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0x010100D1F90A46FB79E94FAF948CE18864CF42</vt:lpwstr>
  </property>
</Properties>
</file>